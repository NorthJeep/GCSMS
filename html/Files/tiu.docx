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64" w:rsidRDefault="003E516A">
      <w:pPr>
        <w:pStyle w:val="YourName"/>
      </w:pPr>
      <w:r>
        <w:rPr>
          <w:noProof/>
        </w:rPr>
        <w:drawing>
          <wp:inline distT="0" distB="0" distL="0" distR="0" wp14:anchorId="3F83E8E7">
            <wp:extent cx="866775" cy="86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alias w:val="Author"/>
        <w:id w:val="4805016"/>
        <w:placeholder>
          <w:docPart w:val="42714848CBFF44EEBE4E1C944F24A59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6B5278" w:rsidRDefault="003E516A" w:rsidP="00186EA6">
          <w:pPr>
            <w:pStyle w:val="YourName"/>
            <w:spacing w:line="480" w:lineRule="auto"/>
          </w:pPr>
          <w:r>
            <w:t>Oliven t. tiu</w:t>
          </w:r>
        </w:p>
      </w:sdtContent>
    </w:sdt>
    <w:p w:rsidR="00B37A60" w:rsidRPr="00B37A60" w:rsidRDefault="003E516A" w:rsidP="00B37A60">
      <w:pPr>
        <w:pStyle w:val="ContactInformation"/>
      </w:pPr>
      <w:r>
        <w:t xml:space="preserve">0468 N. Perez St., Barangay Gaya-Gaya, City of San Jose del Monte, </w:t>
      </w:r>
      <w:proofErr w:type="spellStart"/>
      <w:r>
        <w:t>Bulacan</w:t>
      </w:r>
      <w:proofErr w:type="spellEnd"/>
    </w:p>
    <w:p w:rsidR="00B37A60" w:rsidRPr="00B37A60" w:rsidRDefault="003E516A" w:rsidP="00B37A60">
      <w:pPr>
        <w:pStyle w:val="ContactInformation"/>
      </w:pPr>
      <w:r>
        <w:t>Number:  09076083267</w:t>
      </w:r>
    </w:p>
    <w:p w:rsidR="00186EA6" w:rsidRDefault="00B37A60" w:rsidP="00B37A60">
      <w:pPr>
        <w:pStyle w:val="ContactInformation"/>
      </w:pPr>
      <w:r w:rsidRPr="00B37A60">
        <w:t xml:space="preserve">Email: </w:t>
      </w:r>
      <w:r w:rsidR="003E516A">
        <w:t>feralflare91</w:t>
      </w:r>
      <w:r w:rsidR="00466156" w:rsidRPr="00466156">
        <w:t>@gmail.com</w:t>
      </w:r>
    </w:p>
    <w:p w:rsidR="00466156" w:rsidRPr="00F255F4" w:rsidRDefault="00F255F4" w:rsidP="00466156">
      <w:pPr>
        <w:pStyle w:val="ContactInformation"/>
        <w:ind w:left="0"/>
      </w:pPr>
      <w:r w:rsidRPr="00F255F4">
        <w:t>_________________________________________________________________________________________________________________________</w:t>
      </w:r>
    </w:p>
    <w:p w:rsidR="00D62CF0" w:rsidRDefault="005C3513">
      <w:pPr>
        <w:pStyle w:val="SectionHeading"/>
      </w:pPr>
      <w:r>
        <w:t>EDUCATION</w:t>
      </w:r>
    </w:p>
    <w:p w:rsidR="00D62CF0" w:rsidRDefault="003E516A">
      <w:pPr>
        <w:pStyle w:val="Location"/>
      </w:pPr>
      <w:r>
        <w:t>Gaya=Gaya</w:t>
      </w:r>
      <w:r w:rsidR="006B5278">
        <w:t xml:space="preserve"> Elementary School</w:t>
      </w:r>
    </w:p>
    <w:p w:rsidR="00D62CF0" w:rsidRDefault="00466156">
      <w:pPr>
        <w:pStyle w:val="JobTitle"/>
      </w:pPr>
      <w:r>
        <w:t>Elementary Education</w:t>
      </w:r>
      <w:r w:rsidR="005C3513">
        <w:tab/>
      </w:r>
      <w:sdt>
        <w:sdtPr>
          <w:id w:val="275215203"/>
          <w:placeholder>
            <w:docPart w:val="84C6D18D20A8422EAE8C72F6E9F6C0A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C10657">
            <w:t>2004-2010</w:t>
          </w:r>
        </w:sdtContent>
      </w:sdt>
    </w:p>
    <w:p w:rsidR="00D62CF0" w:rsidRDefault="00D62CF0">
      <w:pPr>
        <w:pStyle w:val="SpaceAfter"/>
      </w:pPr>
    </w:p>
    <w:p w:rsidR="00D62CF0" w:rsidRDefault="003E516A">
      <w:pPr>
        <w:pStyle w:val="Location"/>
      </w:pPr>
      <w:r>
        <w:t xml:space="preserve">Christian </w:t>
      </w:r>
      <w:proofErr w:type="spellStart"/>
      <w:r>
        <w:t>Ecclesiatical</w:t>
      </w:r>
      <w:proofErr w:type="spellEnd"/>
      <w:r w:rsidR="00E00E3E">
        <w:t xml:space="preserve"> School</w:t>
      </w:r>
    </w:p>
    <w:p w:rsidR="00D62CF0" w:rsidRDefault="00E00E3E">
      <w:pPr>
        <w:pStyle w:val="JobTitle"/>
      </w:pPr>
      <w:r>
        <w:t>High School Education</w:t>
      </w:r>
      <w:r w:rsidR="005C3513">
        <w:tab/>
      </w:r>
      <w:sdt>
        <w:sdtPr>
          <w:id w:val="275215213"/>
          <w:placeholder>
            <w:docPart w:val="B9B13DC24EAF40C39AACBFB57A974FC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C10657">
            <w:t>2010-2014</w:t>
          </w:r>
        </w:sdtContent>
      </w:sdt>
    </w:p>
    <w:p w:rsidR="00D62CF0" w:rsidRDefault="00D62CF0">
      <w:pPr>
        <w:pStyle w:val="SpaceAfter"/>
      </w:pPr>
    </w:p>
    <w:p w:rsidR="00D62CF0" w:rsidRDefault="00E00E3E">
      <w:pPr>
        <w:pStyle w:val="Location"/>
      </w:pPr>
      <w:r>
        <w:t xml:space="preserve">Polytechnic University of the Philippines </w:t>
      </w:r>
    </w:p>
    <w:p w:rsidR="00D62CF0" w:rsidRDefault="00E00E3E">
      <w:pPr>
        <w:pStyle w:val="JobTitle"/>
      </w:pPr>
      <w:r>
        <w:t>Undergraduate Education</w:t>
      </w:r>
      <w:r w:rsidR="005C3513">
        <w:tab/>
      </w:r>
      <w:sdt>
        <w:sdtPr>
          <w:id w:val="275215217"/>
          <w:placeholder>
            <w:docPart w:val="3B73A46595F64CD0B7D43C0BD830B95F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C10657">
            <w:t>2015</w:t>
          </w:r>
          <w:r>
            <w:t>-Present</w:t>
          </w:r>
        </w:sdtContent>
      </w:sdt>
    </w:p>
    <w:p w:rsidR="00D62CF0" w:rsidRDefault="005C3513">
      <w:pPr>
        <w:pStyle w:val="SectionHeading"/>
      </w:pPr>
      <w:r>
        <w:t>RELATED EXPERIENCE</w:t>
      </w:r>
    </w:p>
    <w:p w:rsidR="00D62CF0" w:rsidRDefault="00C10657">
      <w:pPr>
        <w:pStyle w:val="Location"/>
      </w:pPr>
      <w:r>
        <w:t>Technical Working Group</w:t>
      </w:r>
    </w:p>
    <w:p w:rsidR="00D62CF0" w:rsidRDefault="00C10657" w:rsidP="00C10657">
      <w:pPr>
        <w:pStyle w:val="JobTitle"/>
        <w:ind w:left="0"/>
      </w:pPr>
      <w:r>
        <w:t xml:space="preserve">        Government Internship Program – San Jose del Monte City Hall</w:t>
      </w:r>
      <w:r w:rsidR="005C3513">
        <w:tab/>
      </w:r>
      <w:sdt>
        <w:sdtPr>
          <w:id w:val="275215288"/>
          <w:placeholder>
            <w:docPart w:val="F8B0658D613C46E8864127925BF85F2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2017</w:t>
          </w:r>
        </w:sdtContent>
      </w:sdt>
    </w:p>
    <w:p w:rsidR="00D62CF0" w:rsidRDefault="003A49A5" w:rsidP="00C10657">
      <w:pPr>
        <w:pStyle w:val="SpaceAfter"/>
      </w:pPr>
      <w:r>
        <w:t xml:space="preserve">Helps with the </w:t>
      </w:r>
      <w:r w:rsidR="00C10657">
        <w:t>various documents associated In creating City College of San Jose del Monte</w:t>
      </w:r>
    </w:p>
    <w:p w:rsidR="00D62CF0" w:rsidRDefault="00466156">
      <w:pPr>
        <w:pStyle w:val="SectionHeading"/>
      </w:pPr>
      <w:r>
        <w:t>System</w:t>
      </w:r>
      <w:r w:rsidR="005C3513">
        <w:t xml:space="preserve"> AND PAPERS</w:t>
      </w:r>
    </w:p>
    <w:p w:rsidR="00D62CF0" w:rsidRDefault="00C10657">
      <w:pPr>
        <w:pStyle w:val="ItalicHeading"/>
      </w:pPr>
      <w:r>
        <w:t>Book Rental</w:t>
      </w:r>
      <w:r w:rsidR="00A125FC">
        <w:t xml:space="preserve"> System</w:t>
      </w:r>
    </w:p>
    <w:p w:rsidR="00D62CF0" w:rsidRDefault="00A125FC" w:rsidP="00C10657">
      <w:pPr>
        <w:pStyle w:val="SpaceAfter"/>
      </w:pPr>
      <w:r>
        <w:t>For completion for the advance programming subject.</w:t>
      </w:r>
      <w:r w:rsidR="005C3513">
        <w:tab/>
      </w:r>
      <w:sdt>
        <w:sdtPr>
          <w:rPr>
            <w:b/>
          </w:rPr>
          <w:id w:val="275215311"/>
          <w:placeholder>
            <w:docPart w:val="A712D0563970452B886E226EB08E0813"/>
          </w:placeholder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b/>
            </w:rPr>
            <w:t>2017</w:t>
          </w:r>
        </w:sdtContent>
      </w:sdt>
      <w:bookmarkStart w:id="0" w:name="_GoBack"/>
      <w:bookmarkEnd w:id="0"/>
    </w:p>
    <w:p w:rsidR="00D62CF0" w:rsidRDefault="00E9232E">
      <w:pPr>
        <w:pStyle w:val="NormalBodyText"/>
      </w:pPr>
      <w:r>
        <w:t>Tagalog- Native Language</w:t>
      </w:r>
    </w:p>
    <w:p w:rsidR="00D62CF0" w:rsidRDefault="00E9232E">
      <w:pPr>
        <w:pStyle w:val="NormalBodyText"/>
      </w:pPr>
      <w:r>
        <w:t>English – Speaker, Writer</w:t>
      </w:r>
    </w:p>
    <w:p w:rsidR="00D62CF0" w:rsidRDefault="00D62CF0">
      <w:pPr>
        <w:pStyle w:val="SpaceAfter"/>
      </w:pPr>
    </w:p>
    <w:p w:rsidR="00D62CF0" w:rsidRDefault="00D62CF0">
      <w:pPr>
        <w:pStyle w:val="NormalBodyText"/>
      </w:pPr>
    </w:p>
    <w:sectPr w:rsidR="00D62CF0" w:rsidSect="00D62CF0">
      <w:headerReference w:type="default" r:id="rId12"/>
      <w:headerReference w:type="first" r:id="rId13"/>
      <w:footerReference w:type="first" r:id="rId14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6C" w:rsidRDefault="0091646C">
      <w:pPr>
        <w:spacing w:line="240" w:lineRule="auto"/>
      </w:pPr>
      <w:r>
        <w:separator/>
      </w:r>
    </w:p>
  </w:endnote>
  <w:endnote w:type="continuationSeparator" w:id="0">
    <w:p w:rsidR="0091646C" w:rsidRDefault="0091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78" w:rsidRDefault="006B52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Curriculum Vitae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1646C">
      <w:fldChar w:fldCharType="begin"/>
    </w:r>
    <w:r w:rsidR="0091646C">
      <w:instrText xml:space="preserve"> PAGE   \* MERGEFORMAT </w:instrText>
    </w:r>
    <w:r w:rsidR="0091646C">
      <w:fldChar w:fldCharType="separate"/>
    </w:r>
    <w:r w:rsidR="00C10657" w:rsidRPr="00C10657">
      <w:rPr>
        <w:rFonts w:asciiTheme="majorHAnsi" w:hAnsiTheme="majorHAnsi"/>
        <w:noProof/>
      </w:rPr>
      <w:t>1</w:t>
    </w:r>
    <w:r w:rsidR="0091646C">
      <w:rPr>
        <w:rFonts w:asciiTheme="majorHAnsi" w:hAnsiTheme="majorHAnsi"/>
        <w:noProof/>
      </w:rPr>
      <w:fldChar w:fldCharType="end"/>
    </w:r>
  </w:p>
  <w:p w:rsidR="006B5278" w:rsidRDefault="006B5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6C" w:rsidRDefault="0091646C">
      <w:pPr>
        <w:spacing w:line="240" w:lineRule="auto"/>
      </w:pPr>
      <w:r>
        <w:separator/>
      </w:r>
    </w:p>
  </w:footnote>
  <w:footnote w:type="continuationSeparator" w:id="0">
    <w:p w:rsidR="0091646C" w:rsidRDefault="00916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F0" w:rsidRDefault="0091646C">
    <w:pPr>
      <w:pStyle w:val="YourName"/>
    </w:pPr>
    <w:sdt>
      <w:sdtPr>
        <w:alias w:val="Author"/>
        <w:id w:val="25244219"/>
        <w:placeholder>
          <w:docPart w:val="85FB6B2880584071A8653CAB6555AD1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E516A">
          <w:t>Oliven t. tiu</w:t>
        </w:r>
      </w:sdtContent>
    </w:sdt>
    <w:r w:rsidR="005C351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78" w:rsidRDefault="00F6240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</w:t>
    </w:r>
  </w:p>
  <w:p w:rsidR="006B5278" w:rsidRDefault="006B5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5E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78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2A6A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9486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6206C5"/>
    <w:rsid w:val="00163C4A"/>
    <w:rsid w:val="00186EA6"/>
    <w:rsid w:val="003A49A5"/>
    <w:rsid w:val="003E516A"/>
    <w:rsid w:val="00466156"/>
    <w:rsid w:val="005C3513"/>
    <w:rsid w:val="006206C5"/>
    <w:rsid w:val="006B5278"/>
    <w:rsid w:val="0091646C"/>
    <w:rsid w:val="00A125FC"/>
    <w:rsid w:val="00B37A60"/>
    <w:rsid w:val="00C10657"/>
    <w:rsid w:val="00C269F9"/>
    <w:rsid w:val="00C32964"/>
    <w:rsid w:val="00D62CF0"/>
    <w:rsid w:val="00E00E3E"/>
    <w:rsid w:val="00E9232E"/>
    <w:rsid w:val="00EF5E03"/>
    <w:rsid w:val="00F255F4"/>
    <w:rsid w:val="00F6240F"/>
    <w:rsid w:val="00F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BF7105"/>
  <w15:docId w15:val="{55D6F262-9698-450A-BC8D-BF48C678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unhideWhenUsed/>
    <w:qFormat/>
    <w:rsid w:val="00D62CF0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62CF0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62CF0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62CF0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62CF0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62CF0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62CF0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D62CF0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D62CF0"/>
    <w:rPr>
      <w:b/>
      <w:sz w:val="16"/>
    </w:rPr>
  </w:style>
  <w:style w:type="paragraph" w:customStyle="1" w:styleId="ContactInformation">
    <w:name w:val="Contact Information"/>
    <w:basedOn w:val="Normal"/>
    <w:qFormat/>
    <w:rsid w:val="00D62CF0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D62CF0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D62CF0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D62CF0"/>
    <w:pPr>
      <w:ind w:left="288"/>
    </w:pPr>
  </w:style>
  <w:style w:type="paragraph" w:customStyle="1" w:styleId="SpaceAfter">
    <w:name w:val="Space After"/>
    <w:basedOn w:val="Normal"/>
    <w:qFormat/>
    <w:rsid w:val="00D62CF0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D62C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CF0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F0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D62CF0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D62CF0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D62CF0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D62CF0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D62C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F0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62C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F0"/>
    <w:rPr>
      <w:sz w:val="16"/>
    </w:rPr>
  </w:style>
  <w:style w:type="character" w:styleId="Hyperlink">
    <w:name w:val="Hyperlink"/>
    <w:basedOn w:val="DefaultParagraphFont"/>
    <w:uiPriority w:val="99"/>
    <w:unhideWhenUsed/>
    <w:rsid w:val="00186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de\Downloads\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714848CBFF44EEBE4E1C944F24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8BD65-12D6-4D7A-81A6-5D6143157BCB}"/>
      </w:docPartPr>
      <w:docPartBody>
        <w:p w:rsidR="00F80464" w:rsidRDefault="00DA7914">
          <w:pPr>
            <w:pStyle w:val="42714848CBFF44EEBE4E1C944F24A592"/>
          </w:pPr>
          <w:r>
            <w:t>[your name]</w:t>
          </w:r>
        </w:p>
      </w:docPartBody>
    </w:docPart>
    <w:docPart>
      <w:docPartPr>
        <w:name w:val="84C6D18D20A8422EAE8C72F6E9F6C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A8EC-154F-42BD-9724-237F82953B83}"/>
      </w:docPartPr>
      <w:docPartBody>
        <w:p w:rsidR="00F80464" w:rsidRDefault="00DA7914">
          <w:pPr>
            <w:pStyle w:val="84C6D18D20A8422EAE8C72F6E9F6C0A1"/>
          </w:pPr>
          <w:r>
            <w:t>[Pick the Year]</w:t>
          </w:r>
        </w:p>
      </w:docPartBody>
    </w:docPart>
    <w:docPart>
      <w:docPartPr>
        <w:name w:val="B9B13DC24EAF40C39AACBFB57A974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8E81D-D769-44F1-8AE0-1DDD50116724}"/>
      </w:docPartPr>
      <w:docPartBody>
        <w:p w:rsidR="00F80464" w:rsidRDefault="00DA7914">
          <w:pPr>
            <w:pStyle w:val="B9B13DC24EAF40C39AACBFB57A974FC9"/>
          </w:pPr>
          <w:r>
            <w:t>[Pick the Year]</w:t>
          </w:r>
        </w:p>
      </w:docPartBody>
    </w:docPart>
    <w:docPart>
      <w:docPartPr>
        <w:name w:val="3B73A46595F64CD0B7D43C0BD830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C07B9-85C4-427A-9D78-7E1DEE03C7BC}"/>
      </w:docPartPr>
      <w:docPartBody>
        <w:p w:rsidR="00F80464" w:rsidRDefault="00DA7914">
          <w:pPr>
            <w:pStyle w:val="3B73A46595F64CD0B7D43C0BD830B95F"/>
          </w:pPr>
          <w:r>
            <w:t>[Pick the Year]</w:t>
          </w:r>
        </w:p>
      </w:docPartBody>
    </w:docPart>
    <w:docPart>
      <w:docPartPr>
        <w:name w:val="F8B0658D613C46E8864127925BF8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0B8A0-E19F-4A70-9C37-1CCA3DC410B0}"/>
      </w:docPartPr>
      <w:docPartBody>
        <w:p w:rsidR="00F80464" w:rsidRDefault="00DA7914">
          <w:pPr>
            <w:pStyle w:val="F8B0658D613C46E8864127925BF85F25"/>
          </w:pPr>
          <w:r>
            <w:t>[Start Date]</w:t>
          </w:r>
        </w:p>
      </w:docPartBody>
    </w:docPart>
    <w:docPart>
      <w:docPartPr>
        <w:name w:val="A712D0563970452B886E226EB08E0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49C27-14D1-4C7E-B0D4-E39B99D282D6}"/>
      </w:docPartPr>
      <w:docPartBody>
        <w:p w:rsidR="00F80464" w:rsidRDefault="00DA7914">
          <w:pPr>
            <w:pStyle w:val="A712D0563970452B886E226EB08E0813"/>
          </w:pPr>
          <w:r>
            <w:t>[Pick the Year]</w:t>
          </w:r>
        </w:p>
      </w:docPartBody>
    </w:docPart>
    <w:docPart>
      <w:docPartPr>
        <w:name w:val="85FB6B2880584071A8653CAB6555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CB000-7B0C-4408-88D0-605911CA53A9}"/>
      </w:docPartPr>
      <w:docPartBody>
        <w:p w:rsidR="00F80464" w:rsidRDefault="00DA7914">
          <w:pPr>
            <w:pStyle w:val="85FB6B2880584071A8653CAB6555AD14"/>
          </w:pPr>
          <w:r>
            <w:rPr>
              <w:rStyle w:val="PlaceholderText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06DB"/>
    <w:rsid w:val="00377B49"/>
    <w:rsid w:val="005E06DB"/>
    <w:rsid w:val="00DA7914"/>
    <w:rsid w:val="00F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714848CBFF44EEBE4E1C944F24A592">
    <w:name w:val="42714848CBFF44EEBE4E1C944F24A592"/>
    <w:rsid w:val="00F80464"/>
  </w:style>
  <w:style w:type="paragraph" w:customStyle="1" w:styleId="047E6FF3D1D74E15A0DCCA0706342BB7">
    <w:name w:val="047E6FF3D1D74E15A0DCCA0706342BB7"/>
    <w:rsid w:val="00F80464"/>
  </w:style>
  <w:style w:type="paragraph" w:customStyle="1" w:styleId="BF23F5A34BCA4E32883C98E4D04B8E13">
    <w:name w:val="BF23F5A34BCA4E32883C98E4D04B8E13"/>
    <w:rsid w:val="00F80464"/>
  </w:style>
  <w:style w:type="paragraph" w:customStyle="1" w:styleId="F34F63D431E74D5C8066B0B80A2F36AE">
    <w:name w:val="F34F63D431E74D5C8066B0B80A2F36AE"/>
    <w:rsid w:val="00F80464"/>
  </w:style>
  <w:style w:type="paragraph" w:customStyle="1" w:styleId="60B271BA52D44124A785ED0039D248DA">
    <w:name w:val="60B271BA52D44124A785ED0039D248DA"/>
    <w:rsid w:val="00F80464"/>
  </w:style>
  <w:style w:type="paragraph" w:customStyle="1" w:styleId="07303136522C4BB488B945E99F7A791C">
    <w:name w:val="07303136522C4BB488B945E99F7A791C"/>
    <w:rsid w:val="00F80464"/>
  </w:style>
  <w:style w:type="paragraph" w:customStyle="1" w:styleId="BDAC5EC0F8394A129BD1666A29C935F8">
    <w:name w:val="BDAC5EC0F8394A129BD1666A29C935F8"/>
    <w:rsid w:val="00F80464"/>
  </w:style>
  <w:style w:type="paragraph" w:customStyle="1" w:styleId="84C6D18D20A8422EAE8C72F6E9F6C0A1">
    <w:name w:val="84C6D18D20A8422EAE8C72F6E9F6C0A1"/>
    <w:rsid w:val="00F80464"/>
  </w:style>
  <w:style w:type="paragraph" w:customStyle="1" w:styleId="E69FBF0FFB5C4FFDB4791643D8B27F8E">
    <w:name w:val="E69FBF0FFB5C4FFDB4791643D8B27F8E"/>
    <w:rsid w:val="00F80464"/>
  </w:style>
  <w:style w:type="paragraph" w:customStyle="1" w:styleId="4AF1AADD7A7844D18874508B874F0C10">
    <w:name w:val="4AF1AADD7A7844D18874508B874F0C10"/>
    <w:rsid w:val="00F80464"/>
  </w:style>
  <w:style w:type="paragraph" w:customStyle="1" w:styleId="9A4132039C37487492D9D8CF90FC800C">
    <w:name w:val="9A4132039C37487492D9D8CF90FC800C"/>
    <w:rsid w:val="00F80464"/>
  </w:style>
  <w:style w:type="paragraph" w:customStyle="1" w:styleId="7AE5466EB21F4E739490998CF23073E6">
    <w:name w:val="7AE5466EB21F4E739490998CF23073E6"/>
    <w:rsid w:val="00F80464"/>
  </w:style>
  <w:style w:type="paragraph" w:customStyle="1" w:styleId="B9B13DC24EAF40C39AACBFB57A974FC9">
    <w:name w:val="B9B13DC24EAF40C39AACBFB57A974FC9"/>
    <w:rsid w:val="00F80464"/>
  </w:style>
  <w:style w:type="paragraph" w:customStyle="1" w:styleId="9DDD6D7FC3B84DF8B57A6AB9C32DD019">
    <w:name w:val="9DDD6D7FC3B84DF8B57A6AB9C32DD019"/>
    <w:rsid w:val="00F80464"/>
  </w:style>
  <w:style w:type="paragraph" w:customStyle="1" w:styleId="28A91BC10E14400E8120B0164DCD7577">
    <w:name w:val="28A91BC10E14400E8120B0164DCD7577"/>
    <w:rsid w:val="00F80464"/>
  </w:style>
  <w:style w:type="paragraph" w:customStyle="1" w:styleId="211C0D8671914BDFB1A2F8F1AADC97F5">
    <w:name w:val="211C0D8671914BDFB1A2F8F1AADC97F5"/>
    <w:rsid w:val="00F80464"/>
  </w:style>
  <w:style w:type="paragraph" w:customStyle="1" w:styleId="3B73A46595F64CD0B7D43C0BD830B95F">
    <w:name w:val="3B73A46595F64CD0B7D43C0BD830B95F"/>
    <w:rsid w:val="00F80464"/>
  </w:style>
  <w:style w:type="paragraph" w:customStyle="1" w:styleId="D63C2795D2A347BCB50E7FB79A5AB72C">
    <w:name w:val="D63C2795D2A347BCB50E7FB79A5AB72C"/>
    <w:rsid w:val="00F80464"/>
  </w:style>
  <w:style w:type="paragraph" w:customStyle="1" w:styleId="D8C0C9A9A52D412BAD941C8651032D2C">
    <w:name w:val="D8C0C9A9A52D412BAD941C8651032D2C"/>
    <w:rsid w:val="00F80464"/>
  </w:style>
  <w:style w:type="paragraph" w:customStyle="1" w:styleId="120DC30D14EF4D0195F2605F55AFF7E7">
    <w:name w:val="120DC30D14EF4D0195F2605F55AFF7E7"/>
    <w:rsid w:val="00F80464"/>
  </w:style>
  <w:style w:type="paragraph" w:customStyle="1" w:styleId="AF5447D5D06F4BE18620ED7FBFAC08BD">
    <w:name w:val="AF5447D5D06F4BE18620ED7FBFAC08BD"/>
    <w:rsid w:val="00F80464"/>
  </w:style>
  <w:style w:type="paragraph" w:customStyle="1" w:styleId="C0AC34D93FC44CC5929BB125A362FA84">
    <w:name w:val="C0AC34D93FC44CC5929BB125A362FA84"/>
    <w:rsid w:val="00F80464"/>
  </w:style>
  <w:style w:type="paragraph" w:customStyle="1" w:styleId="20BD251DCA8C4A8DB3EDA911BA4A9F27">
    <w:name w:val="20BD251DCA8C4A8DB3EDA911BA4A9F27"/>
    <w:rsid w:val="00F80464"/>
  </w:style>
  <w:style w:type="paragraph" w:customStyle="1" w:styleId="849E4565D9C84C9EADC8B3D88AC1EE7F">
    <w:name w:val="849E4565D9C84C9EADC8B3D88AC1EE7F"/>
    <w:rsid w:val="00F80464"/>
  </w:style>
  <w:style w:type="paragraph" w:customStyle="1" w:styleId="8FE437325F7E47DB941A1B3D3A3C0483">
    <w:name w:val="8FE437325F7E47DB941A1B3D3A3C0483"/>
    <w:rsid w:val="00F80464"/>
  </w:style>
  <w:style w:type="paragraph" w:customStyle="1" w:styleId="7696E64493224731A1A5C17B860D6775">
    <w:name w:val="7696E64493224731A1A5C17B860D6775"/>
    <w:rsid w:val="00F80464"/>
  </w:style>
  <w:style w:type="paragraph" w:customStyle="1" w:styleId="D526486A36484DDC9DE9328194547E1A">
    <w:name w:val="D526486A36484DDC9DE9328194547E1A"/>
    <w:rsid w:val="00F80464"/>
  </w:style>
  <w:style w:type="paragraph" w:customStyle="1" w:styleId="7A1A114BA1A141E0849405802BE73736">
    <w:name w:val="7A1A114BA1A141E0849405802BE73736"/>
    <w:rsid w:val="00F80464"/>
  </w:style>
  <w:style w:type="paragraph" w:customStyle="1" w:styleId="8D96A7BC0B37433EBE67F0A27E74A8D5">
    <w:name w:val="8D96A7BC0B37433EBE67F0A27E74A8D5"/>
    <w:rsid w:val="00F80464"/>
  </w:style>
  <w:style w:type="paragraph" w:customStyle="1" w:styleId="EFCEF14CA5C74A678337A35D482BBBE7">
    <w:name w:val="EFCEF14CA5C74A678337A35D482BBBE7"/>
    <w:rsid w:val="00F80464"/>
  </w:style>
  <w:style w:type="paragraph" w:customStyle="1" w:styleId="D3A1059883DE44EAAEB2911BD2387D81">
    <w:name w:val="D3A1059883DE44EAAEB2911BD2387D81"/>
    <w:rsid w:val="00F80464"/>
  </w:style>
  <w:style w:type="paragraph" w:customStyle="1" w:styleId="584DEFA6F67E451D854BC2FD5EB86E67">
    <w:name w:val="584DEFA6F67E451D854BC2FD5EB86E67"/>
    <w:rsid w:val="00F80464"/>
  </w:style>
  <w:style w:type="paragraph" w:customStyle="1" w:styleId="256D3538E23640C393F4B59CE0551C65">
    <w:name w:val="256D3538E23640C393F4B59CE0551C65"/>
    <w:rsid w:val="00F80464"/>
  </w:style>
  <w:style w:type="paragraph" w:customStyle="1" w:styleId="434919B02BF6445FBB7DBB01CD582C8E">
    <w:name w:val="434919B02BF6445FBB7DBB01CD582C8E"/>
    <w:rsid w:val="00F80464"/>
  </w:style>
  <w:style w:type="paragraph" w:customStyle="1" w:styleId="6B8C72EBC02A440190CA11045194D029">
    <w:name w:val="6B8C72EBC02A440190CA11045194D029"/>
    <w:rsid w:val="00F80464"/>
  </w:style>
  <w:style w:type="paragraph" w:customStyle="1" w:styleId="A43A19EBFFDC4B5BACC0A35F951FD38B">
    <w:name w:val="A43A19EBFFDC4B5BACC0A35F951FD38B"/>
    <w:rsid w:val="00F80464"/>
  </w:style>
  <w:style w:type="paragraph" w:customStyle="1" w:styleId="8819504B90A246B09FF0348632EEDD4A">
    <w:name w:val="8819504B90A246B09FF0348632EEDD4A"/>
    <w:rsid w:val="00F80464"/>
  </w:style>
  <w:style w:type="paragraph" w:customStyle="1" w:styleId="AC5760F9ED544E518B4CAF955705E723">
    <w:name w:val="AC5760F9ED544E518B4CAF955705E723"/>
    <w:rsid w:val="00F80464"/>
  </w:style>
  <w:style w:type="paragraph" w:customStyle="1" w:styleId="385632F8FB054980A2B11496ABBB06B5">
    <w:name w:val="385632F8FB054980A2B11496ABBB06B5"/>
    <w:rsid w:val="00F80464"/>
  </w:style>
  <w:style w:type="paragraph" w:customStyle="1" w:styleId="38D8E4B227A44CF08F7FB972031B1A27">
    <w:name w:val="38D8E4B227A44CF08F7FB972031B1A27"/>
    <w:rsid w:val="00F80464"/>
  </w:style>
  <w:style w:type="paragraph" w:customStyle="1" w:styleId="F7E90910DD0B4812AE0625AC24C05942">
    <w:name w:val="F7E90910DD0B4812AE0625AC24C05942"/>
    <w:rsid w:val="00F80464"/>
  </w:style>
  <w:style w:type="paragraph" w:customStyle="1" w:styleId="EF420C85BEDB4FC2BC04D9EB18A61804">
    <w:name w:val="EF420C85BEDB4FC2BC04D9EB18A61804"/>
    <w:rsid w:val="00F80464"/>
  </w:style>
  <w:style w:type="paragraph" w:customStyle="1" w:styleId="83A22EF10FE040959BC849E9D8216A5F">
    <w:name w:val="83A22EF10FE040959BC849E9D8216A5F"/>
    <w:rsid w:val="00F80464"/>
  </w:style>
  <w:style w:type="paragraph" w:customStyle="1" w:styleId="1D8605518E7E4B1CBB4FAC7EFFFB5259">
    <w:name w:val="1D8605518E7E4B1CBB4FAC7EFFFB5259"/>
    <w:rsid w:val="00F80464"/>
  </w:style>
  <w:style w:type="paragraph" w:customStyle="1" w:styleId="D6CF17C9C3B3493E8B88149313D7CE1F">
    <w:name w:val="D6CF17C9C3B3493E8B88149313D7CE1F"/>
    <w:rsid w:val="00F80464"/>
  </w:style>
  <w:style w:type="paragraph" w:customStyle="1" w:styleId="752231F90EDB459C8F00F4C0989038B8">
    <w:name w:val="752231F90EDB459C8F00F4C0989038B8"/>
    <w:rsid w:val="00F80464"/>
  </w:style>
  <w:style w:type="paragraph" w:customStyle="1" w:styleId="CB3FD11698834A7FAFEB922ADE6B4614">
    <w:name w:val="CB3FD11698834A7FAFEB922ADE6B4614"/>
    <w:rsid w:val="00F80464"/>
  </w:style>
  <w:style w:type="paragraph" w:customStyle="1" w:styleId="F05E5CC3CDBA41ECB1AF91DD844D686F">
    <w:name w:val="F05E5CC3CDBA41ECB1AF91DD844D686F"/>
    <w:rsid w:val="00F80464"/>
  </w:style>
  <w:style w:type="paragraph" w:customStyle="1" w:styleId="E2249DDD91924E378AFB5D49F5B190AF">
    <w:name w:val="E2249DDD91924E378AFB5D49F5B190AF"/>
    <w:rsid w:val="00F80464"/>
  </w:style>
  <w:style w:type="paragraph" w:customStyle="1" w:styleId="F8B0658D613C46E8864127925BF85F25">
    <w:name w:val="F8B0658D613C46E8864127925BF85F25"/>
    <w:rsid w:val="00F80464"/>
  </w:style>
  <w:style w:type="paragraph" w:customStyle="1" w:styleId="B40C58981C7544179AC2254C1F807C03">
    <w:name w:val="B40C58981C7544179AC2254C1F807C03"/>
    <w:rsid w:val="00F80464"/>
  </w:style>
  <w:style w:type="paragraph" w:customStyle="1" w:styleId="A3FBD85CB56B4B1DA5E835D659693492">
    <w:name w:val="A3FBD85CB56B4B1DA5E835D659693492"/>
    <w:rsid w:val="00F80464"/>
  </w:style>
  <w:style w:type="paragraph" w:customStyle="1" w:styleId="26F3281A21764273BA6DC9DACDE4E54C">
    <w:name w:val="26F3281A21764273BA6DC9DACDE4E54C"/>
    <w:rsid w:val="00F80464"/>
  </w:style>
  <w:style w:type="paragraph" w:customStyle="1" w:styleId="0E203A89ABD346A1B7D961B59AD68438">
    <w:name w:val="0E203A89ABD346A1B7D961B59AD68438"/>
    <w:rsid w:val="00F80464"/>
  </w:style>
  <w:style w:type="paragraph" w:customStyle="1" w:styleId="D1047C842BC640ECB62CC39B03B491F6">
    <w:name w:val="D1047C842BC640ECB62CC39B03B491F6"/>
    <w:rsid w:val="00F80464"/>
  </w:style>
  <w:style w:type="paragraph" w:customStyle="1" w:styleId="34800E3F90CC4C68ACAC021449BE1C59">
    <w:name w:val="34800E3F90CC4C68ACAC021449BE1C59"/>
    <w:rsid w:val="00F80464"/>
  </w:style>
  <w:style w:type="paragraph" w:customStyle="1" w:styleId="66D854230D194BCBB10E132A3D3C82C1">
    <w:name w:val="66D854230D194BCBB10E132A3D3C82C1"/>
    <w:rsid w:val="00F80464"/>
  </w:style>
  <w:style w:type="paragraph" w:customStyle="1" w:styleId="E24880FE2CAE4C9DA1AF12B8468EC8FD">
    <w:name w:val="E24880FE2CAE4C9DA1AF12B8468EC8FD"/>
    <w:rsid w:val="00F80464"/>
  </w:style>
  <w:style w:type="paragraph" w:customStyle="1" w:styleId="9562294062AC4449ACDD5A05DAC51310">
    <w:name w:val="9562294062AC4449ACDD5A05DAC51310"/>
    <w:rsid w:val="00F80464"/>
  </w:style>
  <w:style w:type="paragraph" w:customStyle="1" w:styleId="20F786E373D54139A6BA36A17E6921DF">
    <w:name w:val="20F786E373D54139A6BA36A17E6921DF"/>
    <w:rsid w:val="00F80464"/>
  </w:style>
  <w:style w:type="paragraph" w:customStyle="1" w:styleId="5AD5DEF7FBB54E03826D25A945ABE3D2">
    <w:name w:val="5AD5DEF7FBB54E03826D25A945ABE3D2"/>
    <w:rsid w:val="00F80464"/>
  </w:style>
  <w:style w:type="paragraph" w:customStyle="1" w:styleId="167A822B785D4CCC87306510741F8A92">
    <w:name w:val="167A822B785D4CCC87306510741F8A92"/>
    <w:rsid w:val="00F80464"/>
  </w:style>
  <w:style w:type="paragraph" w:customStyle="1" w:styleId="A712D0563970452B886E226EB08E0813">
    <w:name w:val="A712D0563970452B886E226EB08E0813"/>
    <w:rsid w:val="00F80464"/>
  </w:style>
  <w:style w:type="paragraph" w:customStyle="1" w:styleId="114F5B6EA90C4DD6894B825DE79F5A91">
    <w:name w:val="114F5B6EA90C4DD6894B825DE79F5A91"/>
    <w:rsid w:val="00F80464"/>
  </w:style>
  <w:style w:type="paragraph" w:customStyle="1" w:styleId="86565728DA6F40F2837772F47FFAECE8">
    <w:name w:val="86565728DA6F40F2837772F47FFAECE8"/>
    <w:rsid w:val="00F80464"/>
  </w:style>
  <w:style w:type="paragraph" w:customStyle="1" w:styleId="B5C6CE9422014AE6A23C20E2029AAE73">
    <w:name w:val="B5C6CE9422014AE6A23C20E2029AAE73"/>
    <w:rsid w:val="00F80464"/>
  </w:style>
  <w:style w:type="paragraph" w:customStyle="1" w:styleId="17AA20F40E284C0EBAD134905644C61F">
    <w:name w:val="17AA20F40E284C0EBAD134905644C61F"/>
    <w:rsid w:val="00F80464"/>
  </w:style>
  <w:style w:type="paragraph" w:customStyle="1" w:styleId="1C14461282734266946D9679EB9CC272">
    <w:name w:val="1C14461282734266946D9679EB9CC272"/>
    <w:rsid w:val="00F80464"/>
  </w:style>
  <w:style w:type="paragraph" w:customStyle="1" w:styleId="240BE307E2954F658571B10730F452DD">
    <w:name w:val="240BE307E2954F658571B10730F452DD"/>
    <w:rsid w:val="00F80464"/>
  </w:style>
  <w:style w:type="paragraph" w:customStyle="1" w:styleId="762ED94A81464032811CA1621C1953AF">
    <w:name w:val="762ED94A81464032811CA1621C1953AF"/>
    <w:rsid w:val="00F80464"/>
  </w:style>
  <w:style w:type="paragraph" w:customStyle="1" w:styleId="4FC4840D113F4252854FB38732B4D4BA">
    <w:name w:val="4FC4840D113F4252854FB38732B4D4BA"/>
    <w:rsid w:val="00F80464"/>
  </w:style>
  <w:style w:type="paragraph" w:customStyle="1" w:styleId="BCA60F3515BB4A9DB2E79466C1D6A8CC">
    <w:name w:val="BCA60F3515BB4A9DB2E79466C1D6A8CC"/>
    <w:rsid w:val="00F80464"/>
  </w:style>
  <w:style w:type="paragraph" w:customStyle="1" w:styleId="E35961E68A674EABB47CC92C93589F3E">
    <w:name w:val="E35961E68A674EABB47CC92C93589F3E"/>
    <w:rsid w:val="00F80464"/>
  </w:style>
  <w:style w:type="paragraph" w:customStyle="1" w:styleId="EC888A0BE37A41E2AB615865FE282C30">
    <w:name w:val="EC888A0BE37A41E2AB615865FE282C30"/>
    <w:rsid w:val="00F80464"/>
  </w:style>
  <w:style w:type="paragraph" w:customStyle="1" w:styleId="2917583080184ADC95B55989731F0D65">
    <w:name w:val="2917583080184ADC95B55989731F0D65"/>
    <w:rsid w:val="00F80464"/>
  </w:style>
  <w:style w:type="character" w:styleId="PlaceholderText">
    <w:name w:val="Placeholder Text"/>
    <w:basedOn w:val="DefaultParagraphFont"/>
    <w:uiPriority w:val="99"/>
    <w:semiHidden/>
    <w:rsid w:val="00F80464"/>
    <w:rPr>
      <w:color w:val="808080"/>
    </w:rPr>
  </w:style>
  <w:style w:type="paragraph" w:customStyle="1" w:styleId="85FB6B2880584071A8653CAB6555AD14">
    <w:name w:val="85FB6B2880584071A8653CAB6555AD14"/>
    <w:rsid w:val="00F80464"/>
  </w:style>
  <w:style w:type="paragraph" w:customStyle="1" w:styleId="B95EB005379F4D0AA26F10A30C50A2DC">
    <w:name w:val="B95EB005379F4D0AA26F10A30C50A2DC"/>
    <w:rsid w:val="005E06DB"/>
  </w:style>
  <w:style w:type="paragraph" w:customStyle="1" w:styleId="EFD033D0F2A943E88C5E01CC3BA2050A">
    <w:name w:val="EFD033D0F2A943E88C5E01CC3BA2050A"/>
    <w:rsid w:val="005E06DB"/>
  </w:style>
  <w:style w:type="paragraph" w:customStyle="1" w:styleId="EBE45066CF4A43F0A939C799CB077D5E">
    <w:name w:val="EBE45066CF4A43F0A939C799CB077D5E"/>
    <w:rsid w:val="005E0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Curriculum vitae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Curriculum vitae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273967</Value>
      <Value>1305053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2009-05-30T21:57:49+00:00</AssetStart>
    <Provider xmlns="4873beb7-5857-4685-be1f-d57550cc96cc">EY006220130</Provider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654126. 737370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TP010169559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2006-07-14T07:00:00+00:00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144451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2D8BC-D379-448D-BD63-41BA413FF5D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A62BA-0548-4B24-A745-D5E0E0448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F625EC-6B80-492D-BF3B-A653AFAA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185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Oliven t. tiu</dc:creator>
  <cp:lastModifiedBy>Fancy Pineberry</cp:lastModifiedBy>
  <cp:revision>7</cp:revision>
  <cp:lastPrinted>2006-08-01T17:47:00Z</cp:lastPrinted>
  <dcterms:created xsi:type="dcterms:W3CDTF">2017-11-03T09:25:00Z</dcterms:created>
  <dcterms:modified xsi:type="dcterms:W3CDTF">2017-11-08T07:05:00Z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